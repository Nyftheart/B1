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9585" w14:textId="77777777" w:rsidR="00021C04" w:rsidRDefault="00D76AB2">
      <w:r>
        <w:rPr>
          <w:noProof/>
          <w:lang w:bidi="fr-FR"/>
        </w:rPr>
        <w:drawing>
          <wp:anchor distT="0" distB="0" distL="114300" distR="114300" simplePos="0" relativeHeight="251657216" behindDoc="1" locked="0" layoutInCell="1" allowOverlap="1" wp14:anchorId="0153517F" wp14:editId="746A2191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 5" descr="ordinateur portable sur table de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47801202" w14:textId="77777777" w:rsidTr="00A1111B">
        <w:trPr>
          <w:trHeight w:val="7553"/>
        </w:trPr>
        <w:tc>
          <w:tcPr>
            <w:tcW w:w="12229" w:type="dxa"/>
          </w:tcPr>
          <w:p w14:paraId="44FA0AE0" w14:textId="77777777" w:rsidR="00021C04" w:rsidRDefault="00D76AB2" w:rsidP="00D76AB2">
            <w:pPr>
              <w:ind w:left="720"/>
            </w:pPr>
            <w:r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2696ACDE" wp14:editId="7D7282F5">
                      <wp:extent cx="6657975" cy="8835052"/>
                      <wp:effectExtent l="0" t="0" r="9525" b="4445"/>
                      <wp:docPr id="9" name="Groupe 9" descr="Titre et texte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8835052"/>
                                <a:chOff x="0" y="586740"/>
                                <a:chExt cx="6657975" cy="8835052"/>
                              </a:xfrm>
                            </wpg:grpSpPr>
                            <wps:wsp>
                              <wps:cNvPr id="6" name="Zone de texte 6"/>
                              <wps:cNvSpPr txBox="1"/>
                              <wps:spPr>
                                <a:xfrm>
                                  <a:off x="83820" y="3739213"/>
                                  <a:ext cx="4793521" cy="825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E6CD7E" w14:textId="77777777" w:rsidR="00D76AB2" w:rsidRPr="004D33AE" w:rsidRDefault="004D33AE" w:rsidP="004D33AE">
                                    <w:pPr>
                                      <w:pStyle w:val="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D33AE">
                                      <w:rPr>
                                        <w:color w:val="FFFFFF" w:themeColor="background1"/>
                                        <w:lang w:bidi="fr-FR"/>
                                      </w:rPr>
                                      <w:t>Devoir GIT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 7"/>
                              <wps:cNvSpPr txBox="1"/>
                              <wps:spPr>
                                <a:xfrm>
                                  <a:off x="76200" y="586740"/>
                                  <a:ext cx="3004185" cy="693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>
                                  <w:p w14:paraId="77418BA3" w14:textId="77777777" w:rsidR="00D76AB2" w:rsidRPr="004D33AE" w:rsidRDefault="004D33AE" w:rsidP="004D33AE">
                                    <w:pPr>
                                      <w:pStyle w:val="Titre1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D33AE">
                                      <w:rPr>
                                        <w:color w:val="FFFFFF" w:themeColor="background1"/>
                                        <w:lang w:bidi="fr-FR"/>
                                      </w:rPr>
                                      <w:t>Alexandre Kramer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Zone de texte 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61C2" w14:textId="77777777" w:rsidR="00EF62B0" w:rsidRPr="00EF62B0" w:rsidRDefault="004D33AE" w:rsidP="00EF62B0">
                                    <w:pPr>
                                      <w:pStyle w:val="Titre1"/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</w:pPr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 xml:space="preserve">Présentation du sujet </w:t>
                                    </w:r>
                                  </w:p>
                                  <w:p w14:paraId="2A222E0A" w14:textId="77777777" w:rsidR="00D76AB2" w:rsidRPr="00EF62B0" w:rsidRDefault="004D33AE" w:rsidP="00EF62B0">
                                    <w:pPr>
                                      <w:pStyle w:val="Titre4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 xml:space="preserve">Le but de cet examen est de réaliser un dépôt pour faire un pense-bête des commandes Git par chapitre que nous avons vu ensemble pendant le cours. Vous devrez synthétiser les trois supports de cours </w:t>
                                    </w:r>
                                    <w:proofErr w:type="spellStart"/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>séparament</w:t>
                                    </w:r>
                                    <w:proofErr w:type="spellEnd"/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 xml:space="preserve"> et essayez de faire un schéma unique (png) explicitant une organisation </w:t>
                                    </w:r>
                                    <w:proofErr w:type="spellStart"/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>GitFlow</w:t>
                                    </w:r>
                                    <w:proofErr w:type="spellEnd"/>
                                    <w:r w:rsidRPr="00EF62B0">
                                      <w:rPr>
                                        <w:sz w:val="48"/>
                                        <w:szCs w:val="48"/>
                                        <w:lang w:bidi="fr-FR"/>
                                      </w:rPr>
                                      <w:t xml:space="preserve"> pour travailler à plusieurs développeurs avec Git.</w:t>
                                    </w:r>
                                  </w:p>
                                  <w:p w14:paraId="7C4CF1F2" w14:textId="77777777" w:rsidR="00EF62B0" w:rsidRDefault="00EF62B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6ACDE" id="Groupe 9" o:spid="_x0000_s1026" alt="Titre et texte&#10;" style="width:524.25pt;height:695.65pt;mso-position-horizontal-relative:char;mso-position-vertical-relative:line" coordorigin=",5867" coordsize="66579,8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 6" o:spid="_x0000_s1027" type="#_x0000_t202" style="position:absolute;left:838;top:37392;width:47935;height: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181818 [2415]" stroked="f" strokeweight=".5pt">
                        <v:textbox>
                          <w:txbxContent>
                            <w:p w14:paraId="6AE6CD7E" w14:textId="77777777" w:rsidR="00D76AB2" w:rsidRPr="004D33AE" w:rsidRDefault="004D33AE" w:rsidP="004D33AE">
                              <w:pPr>
                                <w:pStyle w:val="Titre"/>
                                <w:rPr>
                                  <w:color w:val="FFFFFF" w:themeColor="background1"/>
                                </w:rPr>
                              </w:pPr>
                              <w:r w:rsidRPr="004D33AE">
                                <w:rPr>
                                  <w:color w:val="FFFFFF" w:themeColor="background1"/>
                                  <w:lang w:bidi="fr-FR"/>
                                </w:rPr>
                                <w:t>Devoir GIT</w:t>
                              </w:r>
                            </w:p>
                          </w:txbxContent>
                        </v:textbox>
                      </v:shape>
                      <v:shape id="Zone de texte 7" o:spid="_x0000_s1028" type="#_x0000_t202" style="position:absolute;left:762;top:5867;width:3004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" fillcolor="#181818 [2415]" strokecolor="#212121 [3215]" strokeweight=".5pt">
                        <v:textbox>
                          <w:txbxContent>
                            <w:p w14:paraId="77418BA3" w14:textId="77777777" w:rsidR="00D76AB2" w:rsidRPr="004D33AE" w:rsidRDefault="004D33AE" w:rsidP="004D33AE">
                              <w:pPr>
                                <w:pStyle w:val="Titre1"/>
                                <w:rPr>
                                  <w:color w:val="FFFFFF" w:themeColor="background1"/>
                                </w:rPr>
                              </w:pPr>
                              <w:r w:rsidRPr="004D33AE">
                                <w:rPr>
                                  <w:color w:val="FFFFFF" w:themeColor="background1"/>
                                  <w:lang w:bidi="fr-FR"/>
                                </w:rPr>
                                <w:t>Alexandre Kramer</w:t>
                              </w:r>
                            </w:p>
                          </w:txbxContent>
                        </v:textbox>
                      </v:shape>
                      <v:shape id="Zone de texte 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3D3B61C2" w14:textId="77777777" w:rsidR="00EF62B0" w:rsidRPr="00EF62B0" w:rsidRDefault="004D33AE" w:rsidP="00EF62B0">
                              <w:pPr>
                                <w:pStyle w:val="Titre1"/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</w:pPr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 xml:space="preserve">Présentation du sujet </w:t>
                              </w:r>
                            </w:p>
                            <w:p w14:paraId="2A222E0A" w14:textId="77777777" w:rsidR="00D76AB2" w:rsidRPr="00EF62B0" w:rsidRDefault="004D33AE" w:rsidP="00EF62B0">
                              <w:pPr>
                                <w:pStyle w:val="Titre4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 xml:space="preserve">Le but de cet examen est de réaliser un dépôt pour faire un pense-bête des commandes Git par chapitre que nous avons vu ensemble pendant le cours. Vous devrez synthétiser les trois supports de cours </w:t>
                              </w:r>
                              <w:proofErr w:type="spellStart"/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>séparament</w:t>
                              </w:r>
                              <w:proofErr w:type="spellEnd"/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 xml:space="preserve"> et essayez de faire un schéma unique (png) explicitant une organisation </w:t>
                              </w:r>
                              <w:proofErr w:type="spellStart"/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>GitFlow</w:t>
                              </w:r>
                              <w:proofErr w:type="spellEnd"/>
                              <w:r w:rsidRPr="00EF62B0">
                                <w:rPr>
                                  <w:sz w:val="48"/>
                                  <w:szCs w:val="48"/>
                                  <w:lang w:bidi="fr-FR"/>
                                </w:rPr>
                                <w:t xml:space="preserve"> pour travailler à plusieurs développeurs avec Git.</w:t>
                              </w:r>
                            </w:p>
                            <w:p w14:paraId="7C4CF1F2" w14:textId="77777777" w:rsidR="00EF62B0" w:rsidRDefault="00EF62B0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03C40110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173FC061" w14:textId="77777777" w:rsidR="00A1111B" w:rsidRDefault="00A1111B" w:rsidP="00A1111B">
            <w:pPr>
              <w:ind w:left="720"/>
              <w:jc w:val="right"/>
            </w:pPr>
            <w:r>
              <w:rPr>
                <w:lang w:bidi="fr-FR"/>
              </w:rPr>
              <w:t>Page 1</w:t>
            </w:r>
          </w:p>
        </w:tc>
      </w:tr>
    </w:tbl>
    <w:p w14:paraId="116982A8" w14:textId="77777777" w:rsidR="000B4502" w:rsidRDefault="000B4502"/>
    <w:p w14:paraId="17C61138" w14:textId="77777777" w:rsidR="000B4502" w:rsidRDefault="000B4502"/>
    <w:tbl>
      <w:tblPr>
        <w:tblW w:w="11851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321"/>
        <w:gridCol w:w="2265"/>
        <w:gridCol w:w="8265"/>
      </w:tblGrid>
      <w:tr w:rsidR="005411B0" w14:paraId="26C6B59B" w14:textId="77777777" w:rsidTr="0027733D">
        <w:trPr>
          <w:trHeight w:val="2961"/>
        </w:trPr>
        <w:tc>
          <w:tcPr>
            <w:tcW w:w="3626" w:type="dxa"/>
            <w:gridSpan w:val="2"/>
          </w:tcPr>
          <w:p w14:paraId="248F4EF0" w14:textId="77777777" w:rsidR="00515218" w:rsidRDefault="00515218" w:rsidP="000B4502"/>
          <w:p w14:paraId="28D40C81" w14:textId="77777777" w:rsidR="00EF62B0" w:rsidRDefault="00EF62B0" w:rsidP="000B4502"/>
          <w:p w14:paraId="69F076FE" w14:textId="77777777" w:rsidR="00EF62B0" w:rsidRDefault="00EF62B0" w:rsidP="000B4502"/>
        </w:tc>
        <w:tc>
          <w:tcPr>
            <w:tcW w:w="8225" w:type="dxa"/>
          </w:tcPr>
          <w:p w14:paraId="1142479F" w14:textId="77777777" w:rsidR="005A400B" w:rsidRDefault="005A400B" w:rsidP="005A400B">
            <w:pPr>
              <w:pStyle w:val="Titre1"/>
            </w:pPr>
          </w:p>
          <w:p w14:paraId="33322BCA" w14:textId="1FE78E14" w:rsidR="00EF62B0" w:rsidRPr="00EF62B0" w:rsidRDefault="00EF62B0" w:rsidP="005A400B">
            <w:pPr>
              <w:pStyle w:val="Titre1"/>
            </w:pPr>
            <w:r w:rsidRPr="00EF62B0">
              <w:t>Mise en place</w:t>
            </w:r>
          </w:p>
        </w:tc>
      </w:tr>
      <w:tr w:rsidR="005411B0" w14:paraId="22499D55" w14:textId="77777777" w:rsidTr="0027733D">
        <w:trPr>
          <w:trHeight w:val="8580"/>
        </w:trPr>
        <w:tc>
          <w:tcPr>
            <w:tcW w:w="1334" w:type="dxa"/>
          </w:tcPr>
          <w:p w14:paraId="3031D141" w14:textId="77777777" w:rsidR="000B4502" w:rsidRDefault="000B4502"/>
        </w:tc>
        <w:tc>
          <w:tcPr>
            <w:tcW w:w="10517" w:type="dxa"/>
            <w:gridSpan w:val="2"/>
          </w:tcPr>
          <w:p w14:paraId="02356B35" w14:textId="008B9EAC" w:rsidR="00C56AE2" w:rsidRDefault="00C56AE2" w:rsidP="005A40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454D13" wp14:editId="1BAA96C4">
                      <wp:simplePos x="0" y="0"/>
                      <wp:positionH relativeFrom="column">
                        <wp:posOffset>2369070</wp:posOffset>
                      </wp:positionH>
                      <wp:positionV relativeFrom="paragraph">
                        <wp:posOffset>363682</wp:posOffset>
                      </wp:positionV>
                      <wp:extent cx="238760" cy="541655"/>
                      <wp:effectExtent l="19050" t="19050" r="46990" b="29845"/>
                      <wp:wrapNone/>
                      <wp:docPr id="4" name="Flèche : double flèche vertic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541655"/>
                              </a:xfrm>
                              <a:prstGeom prst="upDownArrow">
                                <a:avLst>
                                  <a:gd name="adj1" fmla="val 56904"/>
                                  <a:gd name="adj2" fmla="val 6160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08E4F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Flèche : double flèche verticale 4" o:spid="_x0000_s1026" type="#_x0000_t70" style="position:absolute;margin-left:186.55pt;margin-top:28.65pt;width:18.8pt;height:42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" adj="4654,5866" fillcolor="#00c6bb [3204]" strokecolor="#00625c [1604]" strokeweight="1.25pt">
                      <v:stroke endcap="round"/>
                    </v:shape>
                  </w:pict>
                </mc:Fallback>
              </mc:AlternateContent>
            </w:r>
            <w:r w:rsidR="005A400B">
              <w:t xml:space="preserve">                                       </w:t>
            </w:r>
            <w:r w:rsidR="00EF62B0">
              <w:rPr>
                <w:noProof/>
              </w:rPr>
              <w:drawing>
                <wp:inline distT="0" distB="0" distL="0" distR="0" wp14:anchorId="7A668DE7" wp14:editId="4B5ED9AB">
                  <wp:extent cx="1812348" cy="315191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348" cy="31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E7365" w14:textId="77777777" w:rsidR="00C56AE2" w:rsidRDefault="00C56AE2" w:rsidP="00C56AE2">
            <w:pPr>
              <w:jc w:val="center"/>
            </w:pPr>
          </w:p>
          <w:p w14:paraId="007DCACE" w14:textId="77777777" w:rsidR="00C56AE2" w:rsidRDefault="00C56AE2" w:rsidP="00C56AE2">
            <w:pPr>
              <w:jc w:val="center"/>
            </w:pPr>
          </w:p>
          <w:p w14:paraId="74D9F489" w14:textId="77777777" w:rsidR="000B4502" w:rsidRDefault="00C56AE2" w:rsidP="004E7D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AD4C7" wp14:editId="08D19250">
                  <wp:extent cx="4239491" cy="221466"/>
                  <wp:effectExtent l="0" t="0" r="0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141" cy="22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71258" w14:textId="77777777" w:rsidR="00C56AE2" w:rsidRDefault="00C56AE2" w:rsidP="00C56AE2">
            <w:pPr>
              <w:jc w:val="center"/>
            </w:pPr>
            <w:r w:rsidRPr="00EF62B0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80DB7FE" wp14:editId="115852C2">
                      <wp:simplePos x="0" y="0"/>
                      <wp:positionH relativeFrom="margin">
                        <wp:posOffset>-294005</wp:posOffset>
                      </wp:positionH>
                      <wp:positionV relativeFrom="paragraph">
                        <wp:posOffset>264910</wp:posOffset>
                      </wp:positionV>
                      <wp:extent cx="6386368" cy="290946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6368" cy="290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CD5DAD" w14:textId="77777777" w:rsidR="00C56AE2" w:rsidRDefault="00C56AE2" w:rsidP="00C56AE2">
                                  <w:pPr>
                                    <w:jc w:val="center"/>
                                  </w:pPr>
                                  <w:r>
                                    <w:t>On se rend dans le dossier en question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DB7FE" id="Zone de texte 21" o:spid="_x0000_s1030" type="#_x0000_t202" style="position:absolute;left:0;text-align:left;margin-left:-23.15pt;margin-top:20.85pt;width:502.85pt;height:22.9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" fillcolor="white [3201]" stroked="f" strokeweight=".5pt">
                      <v:textbox>
                        <w:txbxContent>
                          <w:p w14:paraId="1CCD5DAD" w14:textId="77777777" w:rsidR="00C56AE2" w:rsidRDefault="00C56AE2" w:rsidP="00C56AE2">
                            <w:pPr>
                              <w:jc w:val="center"/>
                            </w:pPr>
                            <w:r>
                              <w:t>On se rend dans le dossier en question :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0D7B8F9" w14:textId="77777777" w:rsidR="00C56AE2" w:rsidRDefault="00C56AE2" w:rsidP="00C56AE2">
            <w:pPr>
              <w:jc w:val="center"/>
            </w:pPr>
          </w:p>
          <w:p w14:paraId="0EDFFDBB" w14:textId="77777777" w:rsidR="00C56AE2" w:rsidRDefault="00C56AE2" w:rsidP="005A400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BF7E5AC" wp14:editId="5032D020">
                      <wp:simplePos x="0" y="0"/>
                      <wp:positionH relativeFrom="column">
                        <wp:posOffset>2397934</wp:posOffset>
                      </wp:positionH>
                      <wp:positionV relativeFrom="paragraph">
                        <wp:posOffset>429780</wp:posOffset>
                      </wp:positionV>
                      <wp:extent cx="249382" cy="514350"/>
                      <wp:effectExtent l="19050" t="19050" r="36830" b="38100"/>
                      <wp:wrapNone/>
                      <wp:docPr id="24" name="Flèche : double flèche vertica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51435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2FB73" id="Flèche : double flèche verticale 24" o:spid="_x0000_s1026" type="#_x0000_t70" style="position:absolute;margin-left:188.8pt;margin-top:33.85pt;width:19.65pt;height:40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" adj=",5236" fillcolor="#00c6bb [3204]" strokecolor="#00625c [1604]" strokeweight="1.25pt">
                      <v:stroke endcap="round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6B9AE5" wp14:editId="2F22026F">
                  <wp:extent cx="4468091" cy="37146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737" cy="39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5972C" w14:textId="77777777" w:rsidR="00C56AE2" w:rsidRDefault="00C56AE2" w:rsidP="00C56AE2">
            <w:pPr>
              <w:jc w:val="right"/>
            </w:pPr>
          </w:p>
          <w:p w14:paraId="51553B37" w14:textId="77777777" w:rsidR="00C56AE2" w:rsidRDefault="00C56AE2" w:rsidP="00C56AE2"/>
          <w:p w14:paraId="4DCD8AB7" w14:textId="77777777" w:rsidR="00C56AE2" w:rsidRDefault="00C56AE2" w:rsidP="00C56AE2">
            <w:pPr>
              <w:jc w:val="center"/>
            </w:pPr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46C41B7D" wp14:editId="6C5F68F8">
                  <wp:extent cx="4489738" cy="290381"/>
                  <wp:effectExtent l="0" t="0" r="635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014" cy="31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F713C" w14:textId="77777777" w:rsidR="00C56AE2" w:rsidRDefault="00C56AE2" w:rsidP="00C56AE2">
            <w:pPr>
              <w:jc w:val="center"/>
            </w:pPr>
          </w:p>
          <w:p w14:paraId="3FB7F412" w14:textId="36C254A3" w:rsidR="00C56AE2" w:rsidRDefault="0078388E" w:rsidP="005A400B">
            <w:pPr>
              <w:pStyle w:val="Titre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094162D" wp14:editId="2C925FAF">
                      <wp:simplePos x="0" y="0"/>
                      <wp:positionH relativeFrom="column">
                        <wp:posOffset>4561551</wp:posOffset>
                      </wp:positionH>
                      <wp:positionV relativeFrom="paragraph">
                        <wp:posOffset>506903</wp:posOffset>
                      </wp:positionV>
                      <wp:extent cx="1447800" cy="761365"/>
                      <wp:effectExtent l="0" t="0" r="0" b="635"/>
                      <wp:wrapNone/>
                      <wp:docPr id="27" name="Légende : flèche vers la gau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761365"/>
                              </a:xfrm>
                              <a:prstGeom prst="leftArrowCallout">
                                <a:avLst>
                                  <a:gd name="adj1" fmla="val 28639"/>
                                  <a:gd name="adj2" fmla="val 25000"/>
                                  <a:gd name="adj3" fmla="val 32279"/>
                                  <a:gd name="adj4" fmla="val 73930"/>
                                </a:avLst>
                              </a:prstGeom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396B2" id="_x0000_t77" coordsize="21600,21600" o:spt="77" adj="7200,5400,3600,8100" path="m@0,l@0@3@2@3@2@1,,10800@2@4@2@5@0@5@0,21600,21600,21600,2160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@7,0;0,10800;@7,21600;21600,10800" o:connectangles="270,180,90,0" textboxrect="@0,0,21600,21600"/>
                      <v:handles>
                        <v:h position="#0,topLeft" xrange="@2,21600"/>
                        <v:h position="topLeft,#1" yrange="0,@3"/>
                        <v:h position="#2,#3" xrange="0,@0" yrange="@1,10800"/>
                      </v:handles>
                    </v:shapetype>
                    <v:shape id="Légende : flèche vers la gauche 27" o:spid="_x0000_s1026" type="#_x0000_t77" style="position:absolute;margin-left:359.2pt;margin-top:39.9pt;width:114pt;height:59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" adj="5631,,3667,7707" stroked="f">
                      <v:fill r:id="rId10" o:title="" recolor="t" rotate="t" type="tile"/>
                      <v:imagedata recolortarget="#72eba1 [3157]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C93817" wp14:editId="4ED3B8E9">
                      <wp:simplePos x="0" y="0"/>
                      <wp:positionH relativeFrom="column">
                        <wp:posOffset>4991042</wp:posOffset>
                      </wp:positionH>
                      <wp:positionV relativeFrom="paragraph">
                        <wp:posOffset>576176</wp:posOffset>
                      </wp:positionV>
                      <wp:extent cx="969818" cy="623454"/>
                      <wp:effectExtent l="0" t="0" r="0" b="5715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9818" cy="623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C483F" w14:textId="5F595F40" w:rsidR="0078388E" w:rsidRDefault="0078388E">
                                  <w:r>
                                    <w:t>On crée la branche 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C93817" id="Zone de texte 28" o:spid="_x0000_s1031" type="#_x0000_t202" style="position:absolute;left:0;text-align:left;margin-left:393pt;margin-top:45.35pt;width:76.35pt;height:49.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" filled="f" stroked="f" strokeweight=".5pt">
                      <v:textbox>
                        <w:txbxContent>
                          <w:p w14:paraId="59AC483F" w14:textId="5F595F40" w:rsidR="0078388E" w:rsidRDefault="0078388E">
                            <w:r>
                              <w:t>On crée la branche dev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7D9A">
              <w:t>Mise en place des Branches</w:t>
            </w:r>
          </w:p>
          <w:p w14:paraId="5835BBB1" w14:textId="77777777" w:rsidR="005A400B" w:rsidRPr="005A400B" w:rsidRDefault="005A400B" w:rsidP="005A400B"/>
          <w:p w14:paraId="0F1B3840" w14:textId="5E4F2F0C" w:rsidR="004E7D9A" w:rsidRPr="004E7D9A" w:rsidRDefault="0031692A" w:rsidP="004E7D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666B2C" wp14:editId="6098631F">
                      <wp:simplePos x="0" y="0"/>
                      <wp:positionH relativeFrom="column">
                        <wp:posOffset>5024755</wp:posOffset>
                      </wp:positionH>
                      <wp:positionV relativeFrom="paragraph">
                        <wp:posOffset>740410</wp:posOffset>
                      </wp:positionV>
                      <wp:extent cx="1078865" cy="785495"/>
                      <wp:effectExtent l="38100" t="133350" r="26035" b="147955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17673">
                                <a:off x="0" y="0"/>
                                <a:ext cx="1078865" cy="785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A308C" w14:textId="34F8D5CF" w:rsidR="00581FEA" w:rsidRDefault="00FA26BA">
                                  <w:r>
                                    <w:t>O</w:t>
                                  </w:r>
                                  <w:r w:rsidR="00581FEA">
                                    <w:t>n</w:t>
                                  </w:r>
                                  <w:r>
                                    <w:t xml:space="preserve"> se déplace sur la branche 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66B2C" id="Zone de texte 30" o:spid="_x0000_s1032" type="#_x0000_t202" style="position:absolute;margin-left:395.65pt;margin-top:58.3pt;width:84.95pt;height:61.85pt;rotation:143925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" filled="f" stroked="f" strokeweight=".5pt">
                      <v:textbox>
                        <w:txbxContent>
                          <w:p w14:paraId="34CA308C" w14:textId="34F8D5CF" w:rsidR="00581FEA" w:rsidRDefault="00FA26BA">
                            <w:r>
                              <w:t>O</w:t>
                            </w:r>
                            <w:r w:rsidR="00581FEA">
                              <w:t>n</w:t>
                            </w:r>
                            <w:r>
                              <w:t xml:space="preserve"> se déplace sur la branche dev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B1F811" wp14:editId="0529C888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552450</wp:posOffset>
                      </wp:positionV>
                      <wp:extent cx="1805305" cy="857250"/>
                      <wp:effectExtent l="0" t="76200" r="99695" b="323850"/>
                      <wp:wrapNone/>
                      <wp:docPr id="29" name="Légende : flèche vers la gau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5302">
                                <a:off x="0" y="0"/>
                                <a:ext cx="1805305" cy="857250"/>
                              </a:xfrm>
                              <a:prstGeom prst="leftArrowCallou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0F32E" id="Légende : flèche vers la gauche 29" o:spid="_x0000_s1026" type="#_x0000_t77" style="position:absolute;margin-left:340.85pt;margin-top:43.5pt;width:142.15pt;height:67.5pt;rotation:145850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" adj="7565,,2564" stroked="f">
                      <v:fill r:id="rId10" o:title="" recolor="t" rotate="t" type="tile"/>
                      <v:imagedata recolortarget="#00cdc1 [3156]"/>
                    </v:shape>
                  </w:pict>
                </mc:Fallback>
              </mc:AlternateContent>
            </w:r>
            <w:r w:rsidR="002827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A07D48" wp14:editId="3287770C">
                      <wp:simplePos x="0" y="0"/>
                      <wp:positionH relativeFrom="column">
                        <wp:posOffset>4042006</wp:posOffset>
                      </wp:positionH>
                      <wp:positionV relativeFrom="paragraph">
                        <wp:posOffset>738390</wp:posOffset>
                      </wp:positionV>
                      <wp:extent cx="323504" cy="150148"/>
                      <wp:effectExtent l="19050" t="19050" r="19685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504" cy="150148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CEDF3" id="Rectangle 31" o:spid="_x0000_s1026" style="position:absolute;margin-left:318.25pt;margin-top:58.15pt;width:25.4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" filled="f" strokecolor="#b6df5e [3206]" strokeweight="2.25pt">
                      <v:stroke endcap="round"/>
                    </v:rect>
                  </w:pict>
                </mc:Fallback>
              </mc:AlternateContent>
            </w:r>
            <w:r w:rsidR="005411B0">
              <w:rPr>
                <w:noProof/>
              </w:rPr>
              <w:drawing>
                <wp:inline distT="0" distB="0" distL="0" distR="0" wp14:anchorId="2AC880C4" wp14:editId="46C940E3">
                  <wp:extent cx="4828809" cy="881726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790" cy="90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AE2" w14:paraId="25C0DAC9" w14:textId="77777777" w:rsidTr="0027733D">
        <w:trPr>
          <w:trHeight w:val="2719"/>
        </w:trPr>
        <w:tc>
          <w:tcPr>
            <w:tcW w:w="11851" w:type="dxa"/>
            <w:gridSpan w:val="3"/>
            <w:vAlign w:val="center"/>
          </w:tcPr>
          <w:p w14:paraId="7D25948D" w14:textId="05CB2B77" w:rsidR="000B4502" w:rsidRPr="000B4502" w:rsidRDefault="000B4502" w:rsidP="00000313">
            <w:pPr>
              <w:ind w:left="720"/>
            </w:pPr>
          </w:p>
        </w:tc>
      </w:tr>
      <w:tr w:rsidR="00C56AE2" w14:paraId="05F14BDB" w14:textId="77777777" w:rsidTr="0027733D">
        <w:trPr>
          <w:trHeight w:val="628"/>
        </w:trPr>
        <w:tc>
          <w:tcPr>
            <w:tcW w:w="11851" w:type="dxa"/>
            <w:gridSpan w:val="3"/>
            <w:vAlign w:val="bottom"/>
          </w:tcPr>
          <w:p w14:paraId="01CAAFE8" w14:textId="3760750C" w:rsidR="00A1111B" w:rsidRDefault="00A1111B" w:rsidP="0081425F">
            <w:pPr>
              <w:ind w:left="720" w:right="1875"/>
              <w:jc w:val="right"/>
              <w:rPr>
                <w:lang w:bidi="fr-FR"/>
              </w:rPr>
            </w:pPr>
            <w:r>
              <w:rPr>
                <w:lang w:bidi="fr-FR"/>
              </w:rPr>
              <w:t>Page 2</w:t>
            </w:r>
          </w:p>
          <w:p w14:paraId="25E0E9B3" w14:textId="78CC0E4F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7C79664B" w14:textId="198B5462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7E7D106B" w14:textId="77777777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5991989C" w14:textId="77777777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12FA5FE8" w14:textId="38D79F4C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2A41EE30" w14:textId="77777777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564D800B" w14:textId="77777777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122E54B3" w14:textId="77777777" w:rsidR="0031692A" w:rsidRDefault="0031692A" w:rsidP="004D7514">
            <w:pPr>
              <w:ind w:left="720" w:right="1875"/>
              <w:jc w:val="center"/>
              <w:rPr>
                <w:lang w:bidi="fr-FR"/>
              </w:rPr>
            </w:pPr>
          </w:p>
          <w:p w14:paraId="7E56366D" w14:textId="71B5E4F9" w:rsidR="0031692A" w:rsidRDefault="004D7514" w:rsidP="004D7514">
            <w:pPr>
              <w:ind w:left="720" w:right="1875"/>
              <w:jc w:val="center"/>
              <w:rPr>
                <w:lang w:bidi="fr-FR"/>
              </w:rPr>
            </w:pPr>
            <w:r>
              <w:rPr>
                <w:lang w:bidi="fr-FR"/>
              </w:rPr>
              <w:t xml:space="preserve">                  </w:t>
            </w:r>
            <w:r w:rsidR="00457061">
              <w:rPr>
                <w:lang w:bidi="fr-FR"/>
              </w:rPr>
              <w:t xml:space="preserve">On reproduit la </w:t>
            </w:r>
            <w:r>
              <w:rPr>
                <w:lang w:bidi="fr-FR"/>
              </w:rPr>
              <w:t>même</w:t>
            </w:r>
            <w:r w:rsidR="00457061">
              <w:rPr>
                <w:lang w:bidi="fr-FR"/>
              </w:rPr>
              <w:t xml:space="preserve"> </w:t>
            </w:r>
            <w:r>
              <w:rPr>
                <w:lang w:bidi="fr-FR"/>
              </w:rPr>
              <w:t>opération</w:t>
            </w:r>
            <w:r w:rsidR="00457061">
              <w:rPr>
                <w:lang w:bidi="fr-FR"/>
              </w:rPr>
              <w:t xml:space="preserve"> pour crée la branche </w:t>
            </w:r>
            <w:proofErr w:type="spellStart"/>
            <w:r w:rsidR="00457061">
              <w:rPr>
                <w:lang w:bidi="fr-FR"/>
              </w:rPr>
              <w:t>feature</w:t>
            </w:r>
            <w:proofErr w:type="spellEnd"/>
          </w:p>
          <w:p w14:paraId="70B51494" w14:textId="1821A0AF" w:rsidR="0031692A" w:rsidRDefault="00457061" w:rsidP="0031692A">
            <w:pPr>
              <w:ind w:left="720" w:right="1875"/>
              <w:rPr>
                <w:lang w:bidi="fr-FR"/>
              </w:rPr>
            </w:pPr>
            <w:r>
              <w:rPr>
                <w:noProof/>
              </w:rPr>
              <w:drawing>
                <wp:inline distT="0" distB="0" distL="0" distR="0" wp14:anchorId="5D1E2B52" wp14:editId="6970C925">
                  <wp:extent cx="6610350" cy="4381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16B39" w14:textId="77777777" w:rsidR="0031692A" w:rsidRDefault="0031692A" w:rsidP="0081425F">
            <w:pPr>
              <w:ind w:left="720" w:right="1875"/>
              <w:jc w:val="right"/>
              <w:rPr>
                <w:lang w:bidi="fr-FR"/>
              </w:rPr>
            </w:pPr>
          </w:p>
          <w:p w14:paraId="417174AC" w14:textId="23E0B16E" w:rsidR="0031692A" w:rsidRDefault="002B6E61" w:rsidP="002B6E61">
            <w:pPr>
              <w:ind w:left="720" w:right="1875"/>
              <w:jc w:val="center"/>
            </w:pPr>
            <w:r>
              <w:t xml:space="preserve">                     </w:t>
            </w:r>
            <w:r w:rsidR="00477093">
              <w:t xml:space="preserve">On </w:t>
            </w:r>
            <w:r>
              <w:t>retourne sur la branche dev comme demander</w:t>
            </w:r>
          </w:p>
          <w:p w14:paraId="72962AB5" w14:textId="5547E037" w:rsidR="004D7514" w:rsidRDefault="004D7514" w:rsidP="004D7514">
            <w:pPr>
              <w:ind w:left="720" w:right="1875"/>
            </w:pPr>
          </w:p>
        </w:tc>
      </w:tr>
      <w:tr w:rsidR="00457061" w14:paraId="13111263" w14:textId="77777777" w:rsidTr="0027733D">
        <w:trPr>
          <w:trHeight w:val="628"/>
        </w:trPr>
        <w:tc>
          <w:tcPr>
            <w:tcW w:w="11851" w:type="dxa"/>
            <w:gridSpan w:val="3"/>
            <w:vAlign w:val="bottom"/>
          </w:tcPr>
          <w:p w14:paraId="341B36C6" w14:textId="77777777" w:rsidR="00457061" w:rsidRDefault="00457061" w:rsidP="00457061">
            <w:pPr>
              <w:ind w:right="1875"/>
              <w:rPr>
                <w:lang w:bidi="fr-FR"/>
              </w:rPr>
            </w:pPr>
          </w:p>
        </w:tc>
      </w:tr>
    </w:tbl>
    <w:p w14:paraId="4ABC456B" w14:textId="77777777" w:rsidR="0027733D" w:rsidRDefault="0027733D" w:rsidP="0027733D">
      <w:pPr>
        <w:jc w:val="center"/>
      </w:pPr>
      <w:r>
        <w:rPr>
          <w:noProof/>
        </w:rPr>
        <w:drawing>
          <wp:inline distT="0" distB="0" distL="0" distR="0" wp14:anchorId="12E74EE9" wp14:editId="4ECAEC2D">
            <wp:extent cx="6838950" cy="876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C7DA" w14:textId="77777777" w:rsidR="0027733D" w:rsidRDefault="0027733D" w:rsidP="0027733D">
      <w:pPr>
        <w:jc w:val="center"/>
      </w:pPr>
    </w:p>
    <w:p w14:paraId="14F7CBD4" w14:textId="03628A37" w:rsidR="00392FA9" w:rsidRDefault="00EF62B0" w:rsidP="0027733D">
      <w:pPr>
        <w:jc w:val="center"/>
      </w:pPr>
      <w:r w:rsidRPr="00EF62B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7CC7CB" wp14:editId="6F097E4D">
                <wp:simplePos x="0" y="0"/>
                <wp:positionH relativeFrom="margin">
                  <wp:align>center</wp:align>
                </wp:positionH>
                <wp:positionV relativeFrom="paragraph">
                  <wp:posOffset>-8028767</wp:posOffset>
                </wp:positionV>
                <wp:extent cx="6386368" cy="290946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368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E2691" w14:textId="77777777" w:rsidR="00EF62B0" w:rsidRDefault="00EF62B0">
                            <w:r>
                              <w:t xml:space="preserve">Dans un premier temps il nous faut crée un dossier dans le quelle on métrera les pense bête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C7CB" id="Zone de texte 1" o:spid="_x0000_s1033" type="#_x0000_t202" style="position:absolute;left:0;text-align:left;margin-left:0;margin-top:-632.2pt;width:502.85pt;height:22.9pt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" fillcolor="white [3201]" stroked="f" strokeweight=".5pt">
                <v:textbox>
                  <w:txbxContent>
                    <w:p w14:paraId="51CE2691" w14:textId="77777777" w:rsidR="00EF62B0" w:rsidRDefault="00EF62B0">
                      <w:r>
                        <w:t xml:space="preserve">Dans un premier temps il nous faut crée un dossier dans le quelle on métrera les pense bête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E31">
        <w:t>On</w:t>
      </w:r>
      <w:r w:rsidR="00EB0428">
        <w:t xml:space="preserve"> crée un fichier texte dans le dossier en question</w:t>
      </w:r>
      <w:r w:rsidR="006F3D19">
        <w:t xml:space="preserve"> pour chaque ficher demande</w:t>
      </w:r>
    </w:p>
    <w:p w14:paraId="690FE899" w14:textId="206E6446" w:rsidR="00CF0E31" w:rsidRDefault="005A400B" w:rsidP="00CF0E31">
      <w:pPr>
        <w:jc w:val="center"/>
      </w:pPr>
      <w:r>
        <w:rPr>
          <w:noProof/>
        </w:rPr>
        <w:drawing>
          <wp:inline distT="0" distB="0" distL="0" distR="0" wp14:anchorId="4B1E16CB" wp14:editId="4A5BD8AE">
            <wp:extent cx="6607810" cy="4057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1096" cy="4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AD3" w14:textId="07603533" w:rsidR="00F97637" w:rsidRDefault="006F3D19" w:rsidP="00F97637">
      <w:pPr>
        <w:jc w:val="center"/>
      </w:pPr>
      <w:r>
        <w:t>On les marge dans Master</w:t>
      </w:r>
      <w:r w:rsidR="00F97637">
        <w:t xml:space="preserve"> et on le </w:t>
      </w:r>
      <w:proofErr w:type="spellStart"/>
      <w:r w:rsidR="00F97637">
        <w:t>comit</w:t>
      </w:r>
      <w:proofErr w:type="spellEnd"/>
    </w:p>
    <w:p w14:paraId="137EED3F" w14:textId="2C139F19" w:rsidR="00F97637" w:rsidRDefault="001C3D2E" w:rsidP="00F97637">
      <w:pPr>
        <w:jc w:val="center"/>
      </w:pPr>
      <w:r>
        <w:rPr>
          <w:noProof/>
        </w:rPr>
        <w:drawing>
          <wp:inline distT="0" distB="0" distL="0" distR="0" wp14:anchorId="79380AB0" wp14:editId="473DE1FE">
            <wp:extent cx="6560820" cy="1667861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8670" cy="16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30C" w14:textId="698263E4" w:rsidR="001C3D2E" w:rsidRDefault="001C3D2E" w:rsidP="00F97637">
      <w:pPr>
        <w:jc w:val="center"/>
      </w:pPr>
    </w:p>
    <w:p w14:paraId="4A3EFFDD" w14:textId="6297E655" w:rsidR="001C3D2E" w:rsidRDefault="0012185B" w:rsidP="00F97637">
      <w:pPr>
        <w:jc w:val="center"/>
      </w:pPr>
      <w:r>
        <w:t xml:space="preserve">Une fois </w:t>
      </w:r>
      <w:r w:rsidR="000E13FA">
        <w:t>fait et marger on les envoie sur git hub</w:t>
      </w:r>
    </w:p>
    <w:p w14:paraId="786C3C18" w14:textId="2D3C8EF8" w:rsidR="000E13FA" w:rsidRDefault="004F731A" w:rsidP="00F97637">
      <w:pPr>
        <w:jc w:val="center"/>
      </w:pPr>
      <w:r>
        <w:rPr>
          <w:noProof/>
        </w:rPr>
        <w:drawing>
          <wp:inline distT="0" distB="0" distL="0" distR="0" wp14:anchorId="64F9399D" wp14:editId="48242216">
            <wp:extent cx="5648325" cy="2076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5EE" w14:textId="112FBA07" w:rsidR="004F731A" w:rsidRDefault="004F731A" w:rsidP="00F97637">
      <w:pPr>
        <w:jc w:val="center"/>
      </w:pPr>
    </w:p>
    <w:p w14:paraId="6F006BB7" w14:textId="7E314F20" w:rsidR="004F731A" w:rsidRDefault="004F731A" w:rsidP="00F97637">
      <w:pPr>
        <w:jc w:val="center"/>
      </w:pPr>
    </w:p>
    <w:p w14:paraId="44B5845F" w14:textId="02A41332" w:rsidR="004F731A" w:rsidRDefault="004F731A" w:rsidP="00F97637">
      <w:pPr>
        <w:jc w:val="center"/>
      </w:pPr>
    </w:p>
    <w:p w14:paraId="6B81211B" w14:textId="4278543B" w:rsidR="004F731A" w:rsidRDefault="004F731A" w:rsidP="00F97637">
      <w:pPr>
        <w:jc w:val="center"/>
      </w:pPr>
    </w:p>
    <w:p w14:paraId="1D4436D9" w14:textId="28158A3A" w:rsidR="003C56A4" w:rsidRDefault="003C56A4" w:rsidP="00F97637">
      <w:pPr>
        <w:jc w:val="center"/>
      </w:pPr>
    </w:p>
    <w:p w14:paraId="5D64A198" w14:textId="57CFF14F" w:rsidR="003C56A4" w:rsidRDefault="003C56A4" w:rsidP="00F97637">
      <w:pPr>
        <w:jc w:val="center"/>
      </w:pPr>
      <w:r>
        <w:t xml:space="preserve">Ici on le </w:t>
      </w:r>
      <w:proofErr w:type="spellStart"/>
      <w:r>
        <w:t>li</w:t>
      </w:r>
      <w:r w:rsidR="006E3DC3">
        <w:t>nk</w:t>
      </w:r>
      <w:proofErr w:type="spellEnd"/>
      <w:r w:rsidR="006E3DC3">
        <w:t xml:space="preserve"> le git local avec le dépôt en ligne </w:t>
      </w:r>
    </w:p>
    <w:p w14:paraId="479375B8" w14:textId="192C3860" w:rsidR="004F731A" w:rsidRDefault="003C56A4" w:rsidP="00F97637">
      <w:pPr>
        <w:jc w:val="center"/>
      </w:pPr>
      <w:r w:rsidRPr="003C56A4">
        <w:drawing>
          <wp:inline distT="0" distB="0" distL="0" distR="0" wp14:anchorId="15E05F4D" wp14:editId="5BB4CF0F">
            <wp:extent cx="6381750" cy="371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89EC" w14:textId="148C1F44" w:rsidR="00163EB0" w:rsidRDefault="00163EB0" w:rsidP="00F97637">
      <w:pPr>
        <w:jc w:val="center"/>
      </w:pPr>
      <w:r>
        <w:t>Puis on les envoie :</w:t>
      </w:r>
    </w:p>
    <w:p w14:paraId="522D27A2" w14:textId="5E9829E0" w:rsidR="00163EB0" w:rsidRDefault="00163EB0" w:rsidP="00F97637">
      <w:pPr>
        <w:jc w:val="center"/>
      </w:pPr>
      <w:r>
        <w:rPr>
          <w:noProof/>
        </w:rPr>
        <w:drawing>
          <wp:inline distT="0" distB="0" distL="0" distR="0" wp14:anchorId="13C2EDAE" wp14:editId="3824EB4D">
            <wp:extent cx="5705475" cy="19526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CBB" w14:textId="6A1229CD" w:rsidR="00163EB0" w:rsidRDefault="00163EB0" w:rsidP="00F97637">
      <w:pPr>
        <w:jc w:val="center"/>
      </w:pPr>
      <w:r>
        <w:t xml:space="preserve">Sur l’interface git hub on retrouve bien le </w:t>
      </w:r>
      <w:proofErr w:type="spellStart"/>
      <w:r>
        <w:t>travaille</w:t>
      </w:r>
      <w:proofErr w:type="spellEnd"/>
      <w:r>
        <w:t xml:space="preserve"> </w:t>
      </w:r>
      <w:r w:rsidR="001A6EF7">
        <w:t>fait</w:t>
      </w:r>
    </w:p>
    <w:p w14:paraId="3CDF3B1D" w14:textId="587A5EDB" w:rsidR="00163EB0" w:rsidRDefault="00B91EE3" w:rsidP="00F97637">
      <w:pPr>
        <w:jc w:val="center"/>
      </w:pPr>
      <w:r w:rsidRPr="00B91EE3">
        <w:drawing>
          <wp:inline distT="0" distB="0" distL="0" distR="0" wp14:anchorId="0BD3FC2C" wp14:editId="385964BC">
            <wp:extent cx="7267566" cy="34366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68830" cy="34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A3D" w14:textId="55F0FA85" w:rsidR="00B91EE3" w:rsidRDefault="00B91EE3" w:rsidP="00F97637">
      <w:pPr>
        <w:jc w:val="center"/>
      </w:pPr>
    </w:p>
    <w:p w14:paraId="18C79284" w14:textId="7CF325C4" w:rsidR="00B91EE3" w:rsidRDefault="00B05472" w:rsidP="00F97637">
      <w:pPr>
        <w:jc w:val="center"/>
      </w:pPr>
      <w:r w:rsidRPr="00B05472">
        <w:drawing>
          <wp:inline distT="0" distB="0" distL="0" distR="0" wp14:anchorId="613BC157" wp14:editId="41588BAC">
            <wp:extent cx="6362700" cy="2891699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7159" cy="29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9B4" w14:textId="0A53A059" w:rsidR="00B05472" w:rsidRDefault="00B05472" w:rsidP="00F97637">
      <w:pPr>
        <w:jc w:val="center"/>
      </w:pPr>
      <w:bookmarkStart w:id="0" w:name="_GoBack"/>
      <w:bookmarkEnd w:id="0"/>
    </w:p>
    <w:p w14:paraId="453B228A" w14:textId="08A8E86B" w:rsidR="00B05472" w:rsidRDefault="00B05472" w:rsidP="00F97637">
      <w:pPr>
        <w:jc w:val="center"/>
      </w:pPr>
    </w:p>
    <w:p w14:paraId="52E91402" w14:textId="6ADBD600" w:rsidR="00B05472" w:rsidRDefault="00B05472" w:rsidP="00F97637">
      <w:pPr>
        <w:jc w:val="center"/>
      </w:pPr>
      <w:r>
        <w:t xml:space="preserve">Voici le lien vers git hub : </w:t>
      </w:r>
    </w:p>
    <w:p w14:paraId="0EADA63B" w14:textId="6A2DB408" w:rsidR="000B541F" w:rsidRDefault="000B541F" w:rsidP="000B541F">
      <w:pPr>
        <w:jc w:val="center"/>
      </w:pPr>
      <w:r w:rsidRPr="000B541F">
        <w:t>https://github.com/Nyftheart/GitMemo/tree/dev</w:t>
      </w:r>
    </w:p>
    <w:sectPr w:rsidR="000B541F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AE"/>
    <w:rsid w:val="00000313"/>
    <w:rsid w:val="00021C04"/>
    <w:rsid w:val="0008295A"/>
    <w:rsid w:val="000B4502"/>
    <w:rsid w:val="000B541F"/>
    <w:rsid w:val="000C3A51"/>
    <w:rsid w:val="000E13FA"/>
    <w:rsid w:val="0012185B"/>
    <w:rsid w:val="001631B2"/>
    <w:rsid w:val="00163EB0"/>
    <w:rsid w:val="001A6EF7"/>
    <w:rsid w:val="001C3D2E"/>
    <w:rsid w:val="001D7475"/>
    <w:rsid w:val="002562DD"/>
    <w:rsid w:val="00261295"/>
    <w:rsid w:val="0027733D"/>
    <w:rsid w:val="0028275A"/>
    <w:rsid w:val="002B6E61"/>
    <w:rsid w:val="0031692A"/>
    <w:rsid w:val="0037135B"/>
    <w:rsid w:val="00392FA9"/>
    <w:rsid w:val="003C56A4"/>
    <w:rsid w:val="00457061"/>
    <w:rsid w:val="00477093"/>
    <w:rsid w:val="004D33AE"/>
    <w:rsid w:val="004D7514"/>
    <w:rsid w:val="004E7D9A"/>
    <w:rsid w:val="004F731A"/>
    <w:rsid w:val="00515218"/>
    <w:rsid w:val="005411B0"/>
    <w:rsid w:val="00581FEA"/>
    <w:rsid w:val="005A400B"/>
    <w:rsid w:val="005C4375"/>
    <w:rsid w:val="006E3DC3"/>
    <w:rsid w:val="006F3D19"/>
    <w:rsid w:val="0078388E"/>
    <w:rsid w:val="007A0B33"/>
    <w:rsid w:val="007A0EA4"/>
    <w:rsid w:val="0081425F"/>
    <w:rsid w:val="00822962"/>
    <w:rsid w:val="00827A4F"/>
    <w:rsid w:val="00A1111B"/>
    <w:rsid w:val="00B05472"/>
    <w:rsid w:val="00B91EE3"/>
    <w:rsid w:val="00C42904"/>
    <w:rsid w:val="00C56AE2"/>
    <w:rsid w:val="00CC5975"/>
    <w:rsid w:val="00CF0E31"/>
    <w:rsid w:val="00D76AB2"/>
    <w:rsid w:val="00EB0428"/>
    <w:rsid w:val="00EF62B0"/>
    <w:rsid w:val="00F97637"/>
    <w:rsid w:val="00F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5EE0"/>
  <w15:chartTrackingRefBased/>
  <w15:docId w15:val="{AB102C6E-AB53-478E-98B1-0915E5C5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904"/>
    <w:pPr>
      <w:spacing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6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2904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2904"/>
    <w:rPr>
      <w:rFonts w:asciiTheme="majorHAnsi" w:eastAsiaTheme="majorEastAsia" w:hAnsiTheme="majorHAnsi" w:cstheme="majorBidi"/>
      <w:spacing w:val="-10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us-titreCar">
    <w:name w:val="Sous-titre Car"/>
    <w:basedOn w:val="Policepardfaut"/>
    <w:link w:val="Sous-titr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D76AB2"/>
    <w:rPr>
      <w:rFonts w:asciiTheme="majorHAnsi" w:eastAsiaTheme="majorEastAsia" w:hAnsiTheme="majorHAnsi" w:cstheme="majorBidi"/>
      <w:color w:val="00948B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6AB2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B450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42904"/>
    <w:rPr>
      <w:rFonts w:asciiTheme="majorHAnsi" w:eastAsiaTheme="majorEastAsia" w:hAnsiTheme="majorHAnsi" w:cstheme="majorBidi"/>
      <w:color w:val="00625C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F62B0"/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62B0"/>
    <w:pPr>
      <w:pBdr>
        <w:top w:val="single" w:sz="4" w:space="10" w:color="00C6BB" w:themeColor="accent1"/>
        <w:bottom w:val="single" w:sz="4" w:space="10" w:color="00C6BB" w:themeColor="accent1"/>
      </w:pBdr>
      <w:spacing w:before="360" w:after="360"/>
      <w:ind w:left="864" w:right="864"/>
      <w:jc w:val="center"/>
    </w:pPr>
    <w:rPr>
      <w:i/>
      <w:iCs/>
      <w:color w:val="00C6B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62B0"/>
    <w:rPr>
      <w:i/>
      <w:iCs/>
      <w:color w:val="00C6BB" w:themeColor="accent1"/>
    </w:rPr>
  </w:style>
  <w:style w:type="character" w:styleId="Lienhypertexte">
    <w:name w:val="Hyperlink"/>
    <w:basedOn w:val="Policepardfaut"/>
    <w:uiPriority w:val="99"/>
    <w:unhideWhenUsed/>
    <w:rsid w:val="000B541F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541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B541F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Rapport%20(th&#232;me%20Origin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F353-3575-461E-8DE1-74EA9AA1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Origine)</Template>
  <TotalTime>1</TotalTime>
  <Pages>5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kramer</dc:creator>
  <cp:keywords/>
  <dc:description/>
  <cp:lastModifiedBy>alexandre kramer</cp:lastModifiedBy>
  <cp:revision>2</cp:revision>
  <dcterms:created xsi:type="dcterms:W3CDTF">2019-10-22T11:52:00Z</dcterms:created>
  <dcterms:modified xsi:type="dcterms:W3CDTF">2019-10-22T11:52:00Z</dcterms:modified>
</cp:coreProperties>
</file>